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77177A" w14:textId="4BE0F941" w:rsidR="00D077E9" w:rsidRDefault="0031156F" w:rsidP="00D70D02">
      <w:r>
        <w:rPr>
          <w:noProof/>
          <w:lang w:bidi="pt-PT"/>
        </w:rPr>
        <w:drawing>
          <wp:anchor distT="0" distB="0" distL="114300" distR="114300" simplePos="0" relativeHeight="251658240" behindDoc="1" locked="0" layoutInCell="1" allowOverlap="1" wp14:anchorId="798B786B" wp14:editId="029EFA9F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760970" cy="6684010"/>
            <wp:effectExtent l="0" t="0" r="0" b="2540"/>
            <wp:wrapNone/>
            <wp:docPr id="1" name="Imagem 1" descr="vista de rua com prédios de cidade, um mercado e placas de r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pt-PT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50B05D1" wp14:editId="305E82E5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tângulo 3" descr="retângulo branco para texto na cap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B641" id="Retângulo 3" o:spid="_x0000_s1026" alt="retângulo branco para texto na capa" style="position:absolute;margin-left:-15.95pt;margin-top:73.85pt;width:310.15pt;height:681.6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2C2CB79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5CC8686" w14:textId="412B6126" w:rsidR="00D077E9" w:rsidRDefault="0031156F" w:rsidP="00AB02A7">
            <w:r w:rsidRPr="0031156F">
              <w:rPr>
                <w:noProof/>
                <w:lang w:bidi="pt-PT"/>
              </w:rPr>
              <w:drawing>
                <wp:anchor distT="0" distB="0" distL="114300" distR="114300" simplePos="0" relativeHeight="251662336" behindDoc="1" locked="0" layoutInCell="1" allowOverlap="1" wp14:anchorId="746E1EC2" wp14:editId="3DB71111">
                  <wp:simplePos x="0" y="0"/>
                  <wp:positionH relativeFrom="column">
                    <wp:posOffset>-594360</wp:posOffset>
                  </wp:positionH>
                  <wp:positionV relativeFrom="paragraph">
                    <wp:posOffset>-1172845</wp:posOffset>
                  </wp:positionV>
                  <wp:extent cx="8899568" cy="6675120"/>
                  <wp:effectExtent l="0" t="0" r="0" b="0"/>
                  <wp:wrapNone/>
                  <wp:docPr id="664095687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5074" cy="669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077E9">
              <w:rPr>
                <w:noProof/>
                <w:lang w:bidi="pt-PT"/>
              </w:rPr>
              <mc:AlternateContent>
                <mc:Choice Requires="wps">
                  <w:drawing>
                    <wp:inline distT="0" distB="0" distL="0" distR="0" wp14:anchorId="314A903E" wp14:editId="148C5532">
                      <wp:extent cx="3528695" cy="18002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002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31CA11" w14:textId="486E16B9" w:rsidR="00D077E9" w:rsidRDefault="0031156F" w:rsidP="00D077E9">
                                  <w:pPr>
                                    <w:pStyle w:val="Ttulo"/>
                                    <w:spacing w:after="0"/>
                                    <w:rPr>
                                      <w:lang w:bidi="pt-PT"/>
                                    </w:rPr>
                                  </w:pPr>
                                  <w:r>
                                    <w:rPr>
                                      <w:lang w:bidi="pt-PT"/>
                                    </w:rPr>
                                    <w:t>Mini-Projeto</w:t>
                                  </w:r>
                                </w:p>
                                <w:p w14:paraId="0C00B9E8" w14:textId="052F6985" w:rsidR="0031156F" w:rsidRDefault="0031156F" w:rsidP="00D077E9">
                                  <w:pPr>
                                    <w:pStyle w:val="Ttulo"/>
                                    <w:spacing w:after="0"/>
                                    <w:rPr>
                                      <w:lang w:bidi="pt-PT"/>
                                    </w:rPr>
                                  </w:pPr>
                                  <w:r>
                                    <w:rPr>
                                      <w:lang w:bidi="pt-PT"/>
                                    </w:rPr>
                                    <w:t>TW</w:t>
                                  </w:r>
                                </w:p>
                                <w:p w14:paraId="38C0FEE0" w14:textId="770D6CDC" w:rsidR="0031156F" w:rsidRPr="00D86945" w:rsidRDefault="0031156F" w:rsidP="00D077E9">
                                  <w:pPr>
                                    <w:pStyle w:val="Ttulo"/>
                                    <w:spacing w:after="0"/>
                                  </w:pPr>
                                  <w:r>
                                    <w:rPr>
                                      <w:lang w:bidi="pt-PT"/>
                                    </w:rPr>
                                    <w:t>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14A903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277.85pt;height:14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" filled="f" stroked="f" strokeweight=".5pt">
                      <v:textbox>
                        <w:txbxContent>
                          <w:p w14:paraId="7F31CA11" w14:textId="486E16B9" w:rsidR="00D077E9" w:rsidRDefault="0031156F" w:rsidP="00D077E9">
                            <w:pPr>
                              <w:pStyle w:val="Ttulo"/>
                              <w:spacing w:after="0"/>
                              <w:rPr>
                                <w:lang w:bidi="pt-PT"/>
                              </w:rPr>
                            </w:pPr>
                            <w:r>
                              <w:rPr>
                                <w:lang w:bidi="pt-PT"/>
                              </w:rPr>
                              <w:t>Mini-Projeto</w:t>
                            </w:r>
                          </w:p>
                          <w:p w14:paraId="0C00B9E8" w14:textId="052F6985" w:rsidR="0031156F" w:rsidRDefault="0031156F" w:rsidP="00D077E9">
                            <w:pPr>
                              <w:pStyle w:val="Ttulo"/>
                              <w:spacing w:after="0"/>
                              <w:rPr>
                                <w:lang w:bidi="pt-PT"/>
                              </w:rPr>
                            </w:pPr>
                            <w:r>
                              <w:rPr>
                                <w:lang w:bidi="pt-PT"/>
                              </w:rPr>
                              <w:t>TW</w:t>
                            </w:r>
                          </w:p>
                          <w:p w14:paraId="38C0FEE0" w14:textId="770D6CDC" w:rsidR="0031156F" w:rsidRPr="00D86945" w:rsidRDefault="0031156F" w:rsidP="00D077E9">
                            <w:pPr>
                              <w:pStyle w:val="Ttulo"/>
                              <w:spacing w:after="0"/>
                            </w:pPr>
                            <w:r>
                              <w:rPr>
                                <w:lang w:bidi="pt-PT"/>
                              </w:rPr>
                              <w:t>2024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251AF67" w14:textId="77777777" w:rsidR="00D077E9" w:rsidRDefault="00D077E9" w:rsidP="00AB02A7">
            <w:r>
              <w:rPr>
                <w:noProof/>
                <w:lang w:bidi="pt-PT"/>
              </w:rPr>
              <mc:AlternateContent>
                <mc:Choice Requires="wps">
                  <w:drawing>
                    <wp:inline distT="0" distB="0" distL="0" distR="0" wp14:anchorId="66AD1B41" wp14:editId="19FB8061">
                      <wp:extent cx="1390918" cy="0"/>
                      <wp:effectExtent l="0" t="19050" r="19050" b="19050"/>
                      <wp:docPr id="5" name="Conexão Reta 5" descr="separad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CFDCB06" id="Conexão Reta 5" o:spid="_x0000_s1026" alt="separad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F118F2F" w14:textId="77777777" w:rsidTr="005E62AA">
        <w:trPr>
          <w:trHeight w:val="72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604BE9F" w14:textId="4129D0EB" w:rsidR="00D077E9" w:rsidRDefault="00D077E9" w:rsidP="00AB02A7">
            <w:pPr>
              <w:rPr>
                <w:noProof/>
              </w:rPr>
            </w:pPr>
          </w:p>
        </w:tc>
      </w:tr>
      <w:tr w:rsidR="00D077E9" w14:paraId="364AA970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C7E0E86C5F7F453283F5AEA66AA0C5E1"/>
              </w:placeholder>
              <w15:appearance w15:val="hidden"/>
            </w:sdtPr>
            <w:sdtContent>
              <w:p w14:paraId="6FAEEB78" w14:textId="40613163" w:rsidR="00D077E9" w:rsidRDefault="005E62AA" w:rsidP="00AB02A7">
                <w:r>
                  <w:rPr>
                    <w:rStyle w:val="SubttuloCarter"/>
                    <w:b w:val="0"/>
                    <w:lang w:bidi="pt-PT"/>
                  </w:rPr>
                  <w:fldChar w:fldCharType="begin"/>
                </w:r>
                <w:r>
                  <w:rPr>
                    <w:rStyle w:val="SubttuloCarter"/>
                    <w:b w:val="0"/>
                    <w:lang w:bidi="pt-PT"/>
                  </w:rPr>
                  <w:instrText xml:space="preserve"> DATE  \@ "d MMMM"  \* MERGEFORMAT </w:instrText>
                </w:r>
                <w:r>
                  <w:rPr>
                    <w:rStyle w:val="SubttuloCarter"/>
                    <w:b w:val="0"/>
                    <w:lang w:bidi="pt-PT"/>
                  </w:rPr>
                  <w:fldChar w:fldCharType="separate"/>
                </w:r>
                <w:r w:rsidR="0031156F">
                  <w:rPr>
                    <w:rStyle w:val="SubttuloCarter"/>
                    <w:b w:val="0"/>
                    <w:lang w:bidi="pt-PT"/>
                  </w:rPr>
                  <w:t>29</w:t>
                </w:r>
                <w:r w:rsidR="0031156F">
                  <w:rPr>
                    <w:rStyle w:val="SubttuloCarter"/>
                    <w:b w:val="0"/>
                    <w:noProof/>
                    <w:lang w:bidi="pt-PT"/>
                  </w:rPr>
                  <w:t xml:space="preserve"> novembro</w:t>
                </w:r>
                <w:r>
                  <w:rPr>
                    <w:rStyle w:val="SubttuloCarter"/>
                    <w:b w:val="0"/>
                    <w:lang w:bidi="pt-PT"/>
                  </w:rPr>
                  <w:fldChar w:fldCharType="end"/>
                </w:r>
              </w:p>
            </w:sdtContent>
          </w:sdt>
          <w:p w14:paraId="248C3BE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pt-PT"/>
              </w:rPr>
              <mc:AlternateContent>
                <mc:Choice Requires="wps">
                  <w:drawing>
                    <wp:inline distT="0" distB="0" distL="0" distR="0" wp14:anchorId="6078D510" wp14:editId="1692C020">
                      <wp:extent cx="1493949" cy="0"/>
                      <wp:effectExtent l="0" t="19050" r="30480" b="19050"/>
                      <wp:docPr id="6" name="Conexão Reta 6" descr="separad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61E7DB0" id="Conexão Reta 6" o:spid="_x0000_s1026" alt="separad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32E3CB24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7F4E7F6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973B7F0" w14:textId="57D7672B" w:rsidR="00D077E9" w:rsidRDefault="00000000" w:rsidP="00AB02A7">
            <w:sdt>
              <w:sdtPr>
                <w:id w:val="-1740469667"/>
                <w:placeholder>
                  <w:docPart w:val="62F2B952A8484127B821D356B56A8060"/>
                </w:placeholder>
                <w15:appearance w15:val="hidden"/>
              </w:sdtPr>
              <w:sdtContent>
                <w:r w:rsidR="0031156F">
                  <w:t>Esplanada do Moinho</w:t>
                </w:r>
              </w:sdtContent>
            </w:sdt>
          </w:p>
          <w:p w14:paraId="2764376C" w14:textId="4EAB61B5" w:rsidR="00D077E9" w:rsidRDefault="00D077E9" w:rsidP="00AB02A7">
            <w:r w:rsidRPr="00B231E5">
              <w:rPr>
                <w:lang w:bidi="pt-PT"/>
              </w:rPr>
              <w:t xml:space="preserve">Da autoria de: </w:t>
            </w:r>
            <w:sdt>
              <w:sdtPr>
                <w:alias w:val="O Seu Nome"/>
                <w:tag w:val="O Seu Nome"/>
                <w:id w:val="-180584491"/>
                <w:placeholder>
                  <w:docPart w:val="8BAF223A24A44744AEC7781F295BA2A1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31156F">
                  <w:t>Tiago Gonçalves</w:t>
                </w:r>
              </w:sdtContent>
            </w:sdt>
          </w:p>
          <w:p w14:paraId="4AAEFDC7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695307F9" w14:textId="0F5E1897" w:rsidR="00D077E9" w:rsidRDefault="00AB02A7">
      <w:pPr>
        <w:spacing w:after="200"/>
      </w:pPr>
      <w:r>
        <w:rPr>
          <w:noProof/>
          <w:lang w:bidi="pt-PT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B656C05" wp14:editId="27E20584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71B04" id="Retângulo 2" o:spid="_x0000_s1026" alt="retângulo colorido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" fillcolor="#0f0d29 [3213]" stroked="f" strokeweight="2pt">
                <w10:wrap anchory="page"/>
              </v:rect>
            </w:pict>
          </mc:Fallback>
        </mc:AlternateContent>
      </w:r>
      <w:r w:rsidR="00D077E9">
        <w:rPr>
          <w:lang w:bidi="pt-PT"/>
        </w:rPr>
        <w:br w:type="page"/>
      </w:r>
    </w:p>
    <w:p w14:paraId="3165D6F1" w14:textId="3AF742EF" w:rsidR="00D077E9" w:rsidRDefault="0031156F" w:rsidP="00D077E9">
      <w:pPr>
        <w:pStyle w:val="Ttulo1"/>
      </w:pPr>
      <w:r>
        <w:rPr>
          <w:lang w:bidi="pt-PT"/>
        </w:rPr>
        <w:lastRenderedPageBreak/>
        <w:t>Introdução</w:t>
      </w:r>
    </w:p>
    <w:tbl>
      <w:tblPr>
        <w:tblW w:w="1003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4"/>
      </w:tblGrid>
      <w:tr w:rsidR="00D077E9" w14:paraId="41F08218" w14:textId="77777777" w:rsidTr="00156AA6">
        <w:trPr>
          <w:trHeight w:val="3546"/>
        </w:trPr>
        <w:tc>
          <w:tcPr>
            <w:tcW w:w="10034" w:type="dxa"/>
          </w:tcPr>
          <w:p w14:paraId="562856E2" w14:textId="262A446D" w:rsidR="0031156F" w:rsidRPr="009C431E" w:rsidRDefault="0031156F" w:rsidP="0031156F">
            <w:pPr>
              <w:jc w:val="both"/>
              <w:rPr>
                <w:sz w:val="24"/>
                <w:szCs w:val="24"/>
              </w:rPr>
            </w:pPr>
            <w:r w:rsidRPr="009C431E">
              <w:rPr>
                <w:sz w:val="24"/>
                <w:szCs w:val="24"/>
              </w:rPr>
              <w:t xml:space="preserve">Neste relatório esta presente toda a informação sobre o </w:t>
            </w:r>
            <w:r>
              <w:rPr>
                <w:sz w:val="24"/>
                <w:szCs w:val="24"/>
              </w:rPr>
              <w:t>mini-p</w:t>
            </w:r>
            <w:r w:rsidRPr="009C431E">
              <w:rPr>
                <w:sz w:val="24"/>
                <w:szCs w:val="24"/>
              </w:rPr>
              <w:t>rojeto</w:t>
            </w:r>
            <w:r>
              <w:rPr>
                <w:sz w:val="24"/>
                <w:szCs w:val="24"/>
              </w:rPr>
              <w:t xml:space="preserve"> da disciplina de Tecnologias </w:t>
            </w:r>
            <w:r w:rsidR="00156AA6">
              <w:rPr>
                <w:sz w:val="24"/>
                <w:szCs w:val="24"/>
              </w:rPr>
              <w:t>web</w:t>
            </w:r>
            <w:r w:rsidR="00156AA6" w:rsidRPr="009C431E">
              <w:rPr>
                <w:sz w:val="24"/>
                <w:szCs w:val="24"/>
              </w:rPr>
              <w:t>.</w:t>
            </w:r>
            <w:r w:rsidRPr="009C431E">
              <w:rPr>
                <w:sz w:val="24"/>
                <w:szCs w:val="24"/>
              </w:rPr>
              <w:t xml:space="preserve"> O projeto é um website do </w:t>
            </w:r>
            <w:r w:rsidR="00156AA6" w:rsidRPr="009C431E">
              <w:rPr>
                <w:sz w:val="24"/>
                <w:szCs w:val="24"/>
              </w:rPr>
              <w:t>estabelecimento “</w:t>
            </w:r>
            <w:r w:rsidRPr="009C431E">
              <w:rPr>
                <w:sz w:val="24"/>
                <w:szCs w:val="24"/>
              </w:rPr>
              <w:t>Esplanada do Moinho</w:t>
            </w:r>
            <w:r w:rsidR="00156AA6" w:rsidRPr="009C431E">
              <w:rPr>
                <w:sz w:val="24"/>
                <w:szCs w:val="24"/>
              </w:rPr>
              <w:t>”.</w:t>
            </w:r>
          </w:p>
          <w:p w14:paraId="649A03BA" w14:textId="6F013CCC" w:rsidR="0031156F" w:rsidRPr="009C431E" w:rsidRDefault="0031156F" w:rsidP="0031156F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Este </w:t>
            </w:r>
            <w:r w:rsidRPr="009C431E">
              <w:rPr>
                <w:sz w:val="24"/>
                <w:szCs w:val="24"/>
              </w:rPr>
              <w:t xml:space="preserve">projeto é importante pois é um meio para adquirir </w:t>
            </w:r>
            <w:r w:rsidR="00156AA6" w:rsidRPr="009C431E">
              <w:rPr>
                <w:sz w:val="24"/>
                <w:szCs w:val="24"/>
              </w:rPr>
              <w:t>experiência</w:t>
            </w:r>
            <w:r w:rsidRPr="009C431E">
              <w:rPr>
                <w:sz w:val="24"/>
                <w:szCs w:val="24"/>
              </w:rPr>
              <w:t xml:space="preserve"> sobre </w:t>
            </w:r>
            <w:r w:rsidR="00156AA6" w:rsidRPr="009C431E">
              <w:rPr>
                <w:sz w:val="24"/>
                <w:szCs w:val="24"/>
              </w:rPr>
              <w:t>várias</w:t>
            </w:r>
            <w:r w:rsidRPr="009C431E">
              <w:rPr>
                <w:sz w:val="24"/>
                <w:szCs w:val="24"/>
              </w:rPr>
              <w:t xml:space="preserve"> áreas de acordo com o tema abordado. No meu caso com a realização da mesma estou a ganhar muitos conhecimentos sobre as linguagens de programação html</w:t>
            </w:r>
            <w:r>
              <w:rPr>
                <w:sz w:val="24"/>
                <w:szCs w:val="24"/>
              </w:rPr>
              <w:t xml:space="preserve"> e</w:t>
            </w:r>
            <w:r w:rsidRPr="009C431E">
              <w:rPr>
                <w:sz w:val="24"/>
                <w:szCs w:val="24"/>
              </w:rPr>
              <w:t xml:space="preserve"> css. </w:t>
            </w:r>
          </w:p>
          <w:p w14:paraId="7ACA2788" w14:textId="77777777" w:rsidR="00DF027C" w:rsidRDefault="00DF027C" w:rsidP="00DF027C">
            <w:pPr>
              <w:pStyle w:val="Contedos"/>
            </w:pPr>
          </w:p>
          <w:p w14:paraId="770EC73F" w14:textId="77777777" w:rsidR="007B30AE" w:rsidRPr="00B46EB1" w:rsidRDefault="007B30AE" w:rsidP="007B30AE">
            <w:pPr>
              <w:pStyle w:val="Ttulo2"/>
            </w:pPr>
            <w:bookmarkStart w:id="0" w:name="_Toc472021466"/>
            <w:r w:rsidRPr="00B46EB1">
              <w:t>Apresentação do Projeto</w:t>
            </w:r>
            <w:bookmarkEnd w:id="0"/>
          </w:p>
          <w:p w14:paraId="0CFEA0AB" w14:textId="77777777" w:rsidR="007B30AE" w:rsidRPr="00B46EB1" w:rsidRDefault="007B30AE" w:rsidP="007B30AE"/>
          <w:p w14:paraId="1F667F70" w14:textId="77777777" w:rsidR="007B30AE" w:rsidRPr="00B46EB1" w:rsidRDefault="007B30AE" w:rsidP="007B30AE">
            <w:pPr>
              <w:pStyle w:val="Subttulo"/>
              <w:framePr w:hSpace="0" w:wrap="auto" w:vAnchor="margin" w:hAnchor="text" w:yAlign="inline"/>
              <w:numPr>
                <w:ilvl w:val="1"/>
                <w:numId w:val="1"/>
              </w:numPr>
              <w:spacing w:after="160"/>
              <w:rPr>
                <w:rFonts w:cstheme="majorHAnsi"/>
              </w:rPr>
            </w:pPr>
            <w:bookmarkStart w:id="1" w:name="_Toc472021467"/>
            <w:r w:rsidRPr="00B46EB1">
              <w:rPr>
                <w:rFonts w:cstheme="majorHAnsi"/>
              </w:rPr>
              <w:t>Escolha do Projeto</w:t>
            </w:r>
            <w:bookmarkEnd w:id="1"/>
          </w:p>
          <w:p w14:paraId="3A33B1D2" w14:textId="77777777" w:rsidR="007B30AE" w:rsidRDefault="007B30AE" w:rsidP="007B30AE">
            <w:pPr>
              <w:jc w:val="both"/>
              <w:rPr>
                <w:sz w:val="24"/>
                <w:szCs w:val="24"/>
              </w:rPr>
            </w:pPr>
            <w:r w:rsidRPr="00B11C52">
              <w:rPr>
                <w:rFonts w:cstheme="minorHAnsi"/>
                <w:sz w:val="24"/>
                <w:szCs w:val="24"/>
              </w:rPr>
              <w:t xml:space="preserve">Tive a ideia de desenvolver este projeto pois </w:t>
            </w:r>
            <w:r w:rsidRPr="00B11C52">
              <w:rPr>
                <w:sz w:val="24"/>
                <w:szCs w:val="24"/>
              </w:rPr>
              <w:t>sou parente do patrão do estabelecimento e surgiu a necessidade de renovar os métodos de trabalho para facilitar o funcionamento do atendimento por isso a escolha de criar um site.</w:t>
            </w:r>
          </w:p>
          <w:p w14:paraId="17A21F58" w14:textId="7DFB2A21" w:rsidR="007B30AE" w:rsidRPr="00B11C52" w:rsidRDefault="007B30AE" w:rsidP="007B30A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Fiz pesquisas de outros websites de estabelecimentos de restauração para idealizar este projeto.</w:t>
            </w:r>
          </w:p>
          <w:p w14:paraId="6C399FBA" w14:textId="66C2A854" w:rsidR="007B30AE" w:rsidRPr="00B11C52" w:rsidRDefault="007B30AE" w:rsidP="007B30AE">
            <w:pPr>
              <w:jc w:val="both"/>
              <w:rPr>
                <w:sz w:val="24"/>
                <w:szCs w:val="24"/>
              </w:rPr>
            </w:pPr>
            <w:r w:rsidRPr="00B11C52">
              <w:rPr>
                <w:sz w:val="24"/>
                <w:szCs w:val="24"/>
              </w:rPr>
              <w:t xml:space="preserve">Gosto bastante da área da programação web abordada principalmente pela disciplina </w:t>
            </w:r>
            <w:r>
              <w:rPr>
                <w:sz w:val="24"/>
                <w:szCs w:val="24"/>
              </w:rPr>
              <w:t>tecnologias web</w:t>
            </w:r>
            <w:r w:rsidRPr="00B11C52">
              <w:rPr>
                <w:sz w:val="24"/>
                <w:szCs w:val="24"/>
              </w:rPr>
              <w:t xml:space="preserve"> pois sempre foi uma matéria apelativa desde o início e que me demonstrou grandes interesses.</w:t>
            </w:r>
          </w:p>
          <w:p w14:paraId="2A602A10" w14:textId="2E4391D2" w:rsidR="007B30AE" w:rsidRPr="00B11C52" w:rsidRDefault="007B30AE" w:rsidP="007B30AE">
            <w:pPr>
              <w:rPr>
                <w:sz w:val="24"/>
                <w:szCs w:val="24"/>
              </w:rPr>
            </w:pPr>
            <w:r w:rsidRPr="00B11C52">
              <w:rPr>
                <w:sz w:val="24"/>
                <w:szCs w:val="24"/>
              </w:rPr>
              <w:t xml:space="preserve">Este projeto tem como objetivo melhorar e facilitar a gestão </w:t>
            </w:r>
            <w:r>
              <w:rPr>
                <w:sz w:val="24"/>
                <w:szCs w:val="24"/>
              </w:rPr>
              <w:t xml:space="preserve">do restaurante. </w:t>
            </w:r>
            <w:r w:rsidRPr="00B11C52">
              <w:rPr>
                <w:sz w:val="24"/>
                <w:szCs w:val="24"/>
              </w:rPr>
              <w:t>Foi criado um sistema de registo d</w:t>
            </w:r>
            <w:r>
              <w:rPr>
                <w:sz w:val="24"/>
                <w:szCs w:val="24"/>
              </w:rPr>
              <w:t xml:space="preserve">as reservas </w:t>
            </w:r>
            <w:r w:rsidRPr="00B11C52">
              <w:rPr>
                <w:sz w:val="24"/>
                <w:szCs w:val="24"/>
              </w:rPr>
              <w:t xml:space="preserve">mais simplificado, e também uma </w:t>
            </w:r>
            <w:r w:rsidR="00156AA6">
              <w:rPr>
                <w:sz w:val="24"/>
                <w:szCs w:val="24"/>
              </w:rPr>
              <w:t>página</w:t>
            </w:r>
            <w:r>
              <w:rPr>
                <w:sz w:val="24"/>
                <w:szCs w:val="24"/>
              </w:rPr>
              <w:t xml:space="preserve"> com todos os produtos e informações do restaurante</w:t>
            </w:r>
            <w:r w:rsidRPr="00B11C52">
              <w:rPr>
                <w:sz w:val="24"/>
                <w:szCs w:val="24"/>
              </w:rPr>
              <w:t xml:space="preserve">.  </w:t>
            </w:r>
          </w:p>
          <w:p w14:paraId="463A60AF" w14:textId="514F716D" w:rsidR="007B30AE" w:rsidRPr="00B11C52" w:rsidRDefault="007B30AE" w:rsidP="007B30AE">
            <w:pPr>
              <w:rPr>
                <w:sz w:val="24"/>
                <w:szCs w:val="24"/>
              </w:rPr>
            </w:pPr>
            <w:r w:rsidRPr="00B11C52">
              <w:rPr>
                <w:sz w:val="24"/>
                <w:szCs w:val="24"/>
              </w:rPr>
              <w:t xml:space="preserve">Este projeto é importante pois com este mecanismo de trabalho vai melhorar a organização do estabelecimento, provocar melhorias na gestão </w:t>
            </w:r>
            <w:r>
              <w:rPr>
                <w:sz w:val="24"/>
                <w:szCs w:val="24"/>
              </w:rPr>
              <w:t>das reservas</w:t>
            </w:r>
            <w:r w:rsidRPr="00B11C52">
              <w:rPr>
                <w:sz w:val="24"/>
                <w:szCs w:val="24"/>
              </w:rPr>
              <w:t>, na rapidez do atendimento e por consequência vai aumentar a satisfação dos clientes.</w:t>
            </w:r>
          </w:p>
          <w:p w14:paraId="4AABF55B" w14:textId="63D2E201" w:rsidR="0031156F" w:rsidRDefault="0031156F" w:rsidP="007B30AE">
            <w:pPr>
              <w:pStyle w:val="Textodenfase"/>
            </w:pPr>
          </w:p>
        </w:tc>
      </w:tr>
      <w:tr w:rsidR="00DF027C" w14:paraId="349B5E57" w14:textId="77777777" w:rsidTr="00156AA6">
        <w:trPr>
          <w:trHeight w:val="1899"/>
        </w:trPr>
        <w:tc>
          <w:tcPr>
            <w:tcW w:w="10034" w:type="dxa"/>
            <w:shd w:val="clear" w:color="auto" w:fill="F2F2F2" w:themeFill="background1" w:themeFillShade="F2"/>
            <w:vAlign w:val="center"/>
          </w:tcPr>
          <w:p w14:paraId="42BBAAFC" w14:textId="29B4B17C" w:rsidR="0031156F" w:rsidRPr="0031156F" w:rsidRDefault="0031156F" w:rsidP="0031156F"/>
        </w:tc>
      </w:tr>
      <w:tr w:rsidR="00DF027C" w14:paraId="155BB903" w14:textId="77777777" w:rsidTr="00156AA6">
        <w:trPr>
          <w:trHeight w:val="5931"/>
        </w:trPr>
        <w:tc>
          <w:tcPr>
            <w:tcW w:w="10034" w:type="dxa"/>
          </w:tcPr>
          <w:p w14:paraId="2AD437F6" w14:textId="1D5F2AE4" w:rsidR="007B30AE" w:rsidRDefault="007B30AE" w:rsidP="007B30AE">
            <w:pPr>
              <w:pStyle w:val="Subttulo"/>
              <w:framePr w:hSpace="0" w:wrap="auto" w:vAnchor="margin" w:hAnchor="text" w:yAlign="inline"/>
              <w:numPr>
                <w:ilvl w:val="1"/>
                <w:numId w:val="1"/>
              </w:numPr>
              <w:spacing w:after="160"/>
              <w:rPr>
                <w:rFonts w:cstheme="majorHAnsi"/>
              </w:rPr>
            </w:pPr>
            <w:r>
              <w:rPr>
                <w:rFonts w:cstheme="majorHAnsi"/>
              </w:rPr>
              <w:lastRenderedPageBreak/>
              <w:t xml:space="preserve">  Apresentação do Produto</w:t>
            </w:r>
          </w:p>
          <w:p w14:paraId="0D850BE3" w14:textId="34B4FF1D" w:rsidR="007B30AE" w:rsidRDefault="007B30AE" w:rsidP="007B30AE">
            <w:pPr>
              <w:pStyle w:val="Subttulo"/>
              <w:framePr w:hSpace="0" w:wrap="auto" w:vAnchor="margin" w:hAnchor="text" w:yAlign="inline"/>
              <w:spacing w:after="160"/>
              <w:ind w:left="792"/>
              <w:rPr>
                <w:rFonts w:cstheme="majorHAnsi"/>
              </w:rPr>
            </w:pPr>
          </w:p>
          <w:p w14:paraId="748F1CBD" w14:textId="29ACE771" w:rsidR="007B30AE" w:rsidRPr="00B46EB1" w:rsidRDefault="007B30AE" w:rsidP="007B30AE">
            <w:pPr>
              <w:pStyle w:val="Subttulo"/>
              <w:framePr w:hSpace="0" w:wrap="auto" w:vAnchor="margin" w:hAnchor="text" w:yAlign="inline"/>
              <w:spacing w:after="160"/>
              <w:rPr>
                <w:rFonts w:cstheme="majorHAnsi"/>
              </w:rPr>
            </w:pPr>
            <w:r w:rsidRPr="007B30AE">
              <w:rPr>
                <w:rFonts w:cstheme="majorHAnsi"/>
              </w:rPr>
              <w:drawing>
                <wp:inline distT="0" distB="0" distL="0" distR="0" wp14:anchorId="3F4FA775" wp14:editId="18542C1D">
                  <wp:extent cx="6371590" cy="3622040"/>
                  <wp:effectExtent l="0" t="0" r="0" b="0"/>
                  <wp:docPr id="21286058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6058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362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91A89" w14:textId="1E06C121" w:rsidR="00DF027C" w:rsidRDefault="00156AA6" w:rsidP="007B30AE">
            <w:pPr>
              <w:pStyle w:val="Ttulo2"/>
            </w:pPr>
            <w:r w:rsidRPr="00156AA6">
              <w:drawing>
                <wp:inline distT="0" distB="0" distL="0" distR="0" wp14:anchorId="3FFBE388" wp14:editId="22062769">
                  <wp:extent cx="6371590" cy="2914650"/>
                  <wp:effectExtent l="0" t="0" r="0" b="0"/>
                  <wp:docPr id="4727004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7004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59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56740" w14:textId="6937A594" w:rsidR="00AB02A7" w:rsidRDefault="00156AA6" w:rsidP="00DF027C">
      <w:r w:rsidRPr="00156AA6">
        <w:drawing>
          <wp:anchor distT="0" distB="0" distL="114300" distR="114300" simplePos="0" relativeHeight="251665408" behindDoc="0" locked="0" layoutInCell="1" allowOverlap="1" wp14:anchorId="47513CF8" wp14:editId="642193FC">
            <wp:simplePos x="0" y="0"/>
            <wp:positionH relativeFrom="margin">
              <wp:posOffset>4023361</wp:posOffset>
            </wp:positionH>
            <wp:positionV relativeFrom="paragraph">
              <wp:posOffset>-398780</wp:posOffset>
            </wp:positionV>
            <wp:extent cx="2346960" cy="2120545"/>
            <wp:effectExtent l="0" t="0" r="0" b="0"/>
            <wp:wrapNone/>
            <wp:docPr id="4045917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9176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643" cy="2121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6AA6">
        <w:drawing>
          <wp:anchor distT="0" distB="0" distL="114300" distR="114300" simplePos="0" relativeHeight="251664384" behindDoc="0" locked="0" layoutInCell="1" allowOverlap="1" wp14:anchorId="2555E586" wp14:editId="5ACC212D">
            <wp:simplePos x="0" y="0"/>
            <wp:positionH relativeFrom="margin">
              <wp:posOffset>-304165</wp:posOffset>
            </wp:positionH>
            <wp:positionV relativeFrom="paragraph">
              <wp:posOffset>-428625</wp:posOffset>
            </wp:positionV>
            <wp:extent cx="3398520" cy="1905867"/>
            <wp:effectExtent l="0" t="0" r="0" b="0"/>
            <wp:wrapNone/>
            <wp:docPr id="7125564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5643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905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7072C" w14:textId="634A9573" w:rsidR="0087605E" w:rsidRDefault="0087605E" w:rsidP="00AB02A7">
      <w:pPr>
        <w:spacing w:after="200"/>
      </w:pPr>
    </w:p>
    <w:p w14:paraId="07AC22FB" w14:textId="77777777" w:rsidR="00156AA6" w:rsidRDefault="00156AA6" w:rsidP="00AB02A7">
      <w:pPr>
        <w:spacing w:after="200"/>
      </w:pPr>
    </w:p>
    <w:p w14:paraId="6C155801" w14:textId="77777777" w:rsidR="00156AA6" w:rsidRDefault="00156AA6" w:rsidP="00AB02A7">
      <w:pPr>
        <w:spacing w:after="200"/>
      </w:pPr>
    </w:p>
    <w:p w14:paraId="0675860A" w14:textId="2EFFD485" w:rsidR="00156AA6" w:rsidRPr="00156AA6" w:rsidRDefault="00156AA6" w:rsidP="00156AA6">
      <w:pPr>
        <w:pStyle w:val="Ttulo2"/>
      </w:pPr>
      <w:r>
        <w:lastRenderedPageBreak/>
        <w:t xml:space="preserve"> 1.3.    </w:t>
      </w:r>
      <w:r w:rsidRPr="00156AA6">
        <w:t>Organização dos ficheiros no repositório</w:t>
      </w:r>
    </w:p>
    <w:p w14:paraId="64B88CCF" w14:textId="7D770A1E" w:rsidR="00156AA6" w:rsidRDefault="00156AA6" w:rsidP="00156AA6">
      <w:r>
        <w:t>Para a organização dos ficheiros no repositório criei uma pasta para alojar todas as imagens existentes no site. A página principal é “index.html” e dei um nome intuitivo a todas as outras páginas para facilitar a orientação enquanto programamos.</w:t>
      </w:r>
    </w:p>
    <w:p w14:paraId="287C59D9" w14:textId="77777777" w:rsidR="00156AA6" w:rsidRDefault="00156AA6" w:rsidP="00156AA6"/>
    <w:p w14:paraId="2834D8C0" w14:textId="77777777" w:rsidR="00156AA6" w:rsidRPr="00156AA6" w:rsidRDefault="00156AA6" w:rsidP="00156AA6">
      <w:pPr>
        <w:pStyle w:val="Ttulo2"/>
      </w:pPr>
      <w:r>
        <w:t>1.</w:t>
      </w:r>
      <w:r>
        <w:t>4</w:t>
      </w:r>
      <w:r>
        <w:t xml:space="preserve">.    </w:t>
      </w:r>
      <w:r w:rsidRPr="00156AA6">
        <w:t>Endereço de publicação do website</w:t>
      </w:r>
    </w:p>
    <w:p w14:paraId="5805F93B" w14:textId="77777777" w:rsidR="00156AA6" w:rsidRDefault="00156AA6" w:rsidP="00156AA6">
      <w:hyperlink r:id="rId14" w:tgtFrame="_blank" w:history="1">
        <w:r w:rsidRPr="00156AA6">
          <w:rPr>
            <w:rStyle w:val="Hiperligao"/>
          </w:rPr>
          <w:t>esplanadadomoinho.verce</w:t>
        </w:r>
        <w:r w:rsidRPr="00156AA6">
          <w:rPr>
            <w:rStyle w:val="Hiperligao"/>
          </w:rPr>
          <w:t>l</w:t>
        </w:r>
        <w:r w:rsidRPr="00156AA6">
          <w:rPr>
            <w:rStyle w:val="Hiperligao"/>
          </w:rPr>
          <w:t>.app</w:t>
        </w:r>
      </w:hyperlink>
    </w:p>
    <w:p w14:paraId="63465C21" w14:textId="23E9B65E" w:rsidR="00156AA6" w:rsidRDefault="00156AA6" w:rsidP="00156AA6">
      <w:r w:rsidRPr="00156AA6">
        <w:br/>
      </w:r>
    </w:p>
    <w:p w14:paraId="01360C19" w14:textId="038FE69D" w:rsidR="00156AA6" w:rsidRDefault="00156AA6" w:rsidP="00156AA6">
      <w:pPr>
        <w:pStyle w:val="Ttulo1"/>
      </w:pPr>
      <w:r>
        <w:t>Conclusão</w:t>
      </w:r>
    </w:p>
    <w:p w14:paraId="175A3F79" w14:textId="7F28192F" w:rsidR="00156AA6" w:rsidRDefault="00156AA6" w:rsidP="00156AA6"/>
    <w:p w14:paraId="4F7F3DEF" w14:textId="5DA88750" w:rsidR="00156AA6" w:rsidRPr="00D70D02" w:rsidRDefault="00156AA6" w:rsidP="00156AA6">
      <w:r>
        <w:t>Para concluir, avalio este projeto positivamente pois foram compridos todos os objetivos e contribuiu bastante para a minha evolução na programação web.</w:t>
      </w:r>
    </w:p>
    <w:sectPr w:rsidR="00156AA6" w:rsidRPr="00D70D02" w:rsidSect="00AB02A7">
      <w:headerReference w:type="default" r:id="rId15"/>
      <w:footerReference w:type="default" r:id="rId16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AAEB6A" w14:textId="77777777" w:rsidR="00B20C54" w:rsidRDefault="00B20C54">
      <w:r>
        <w:separator/>
      </w:r>
    </w:p>
    <w:p w14:paraId="6D1610EE" w14:textId="77777777" w:rsidR="00B20C54" w:rsidRDefault="00B20C54"/>
  </w:endnote>
  <w:endnote w:type="continuationSeparator" w:id="0">
    <w:p w14:paraId="128C3C07" w14:textId="77777777" w:rsidR="00B20C54" w:rsidRDefault="00B20C54">
      <w:r>
        <w:continuationSeparator/>
      </w:r>
    </w:p>
    <w:p w14:paraId="28E7A007" w14:textId="77777777" w:rsidR="00B20C54" w:rsidRDefault="00B20C5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07F8B4" w14:textId="77777777" w:rsidR="00DF027C" w:rsidRDefault="00DF027C">
        <w:pPr>
          <w:pStyle w:val="Rodap"/>
          <w:jc w:val="center"/>
        </w:pPr>
        <w:r>
          <w:rPr>
            <w:lang w:bidi="pt-PT"/>
          </w:rPr>
          <w:fldChar w:fldCharType="begin"/>
        </w:r>
        <w:r>
          <w:rPr>
            <w:lang w:bidi="pt-PT"/>
          </w:rPr>
          <w:instrText xml:space="preserve"> PAGE   \* MERGEFORMAT </w:instrText>
        </w:r>
        <w:r>
          <w:rPr>
            <w:lang w:bidi="pt-PT"/>
          </w:rPr>
          <w:fldChar w:fldCharType="separate"/>
        </w:r>
        <w:r w:rsidR="00AB02A7">
          <w:rPr>
            <w:noProof/>
            <w:lang w:bidi="pt-PT"/>
          </w:rPr>
          <w:t>2</w:t>
        </w:r>
        <w:r>
          <w:rPr>
            <w:noProof/>
            <w:lang w:bidi="pt-PT"/>
          </w:rPr>
          <w:fldChar w:fldCharType="end"/>
        </w:r>
      </w:p>
    </w:sdtContent>
  </w:sdt>
  <w:p w14:paraId="6CDCE742" w14:textId="77777777" w:rsidR="00DF027C" w:rsidRDefault="00DF027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EF8B46" w14:textId="77777777" w:rsidR="00B20C54" w:rsidRDefault="00B20C54">
      <w:r>
        <w:separator/>
      </w:r>
    </w:p>
    <w:p w14:paraId="41BEBD05" w14:textId="77777777" w:rsidR="00B20C54" w:rsidRDefault="00B20C54"/>
  </w:footnote>
  <w:footnote w:type="continuationSeparator" w:id="0">
    <w:p w14:paraId="64A554E5" w14:textId="77777777" w:rsidR="00B20C54" w:rsidRDefault="00B20C54">
      <w:r>
        <w:continuationSeparator/>
      </w:r>
    </w:p>
    <w:p w14:paraId="35B6BE9E" w14:textId="77777777" w:rsidR="00B20C54" w:rsidRDefault="00B20C5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611EAD35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3B73B620" w14:textId="77777777" w:rsidR="00D077E9" w:rsidRDefault="00D077E9">
          <w:pPr>
            <w:pStyle w:val="Cabealho"/>
          </w:pPr>
        </w:p>
      </w:tc>
    </w:tr>
  </w:tbl>
  <w:p w14:paraId="70E7C44F" w14:textId="77777777" w:rsidR="00D077E9" w:rsidRDefault="00D077E9" w:rsidP="00D077E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00066"/>
    <w:multiLevelType w:val="multilevel"/>
    <w:tmpl w:val="0CD83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1A2552"/>
    <w:multiLevelType w:val="multilevel"/>
    <w:tmpl w:val="E27E7D40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" w15:restartNumberingAfterBreak="0">
    <w:nsid w:val="2A512CE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72D18B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E4E11B4"/>
    <w:multiLevelType w:val="multilevel"/>
    <w:tmpl w:val="9E743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3214560">
    <w:abstractNumId w:val="3"/>
  </w:num>
  <w:num w:numId="2" w16cid:durableId="728190093">
    <w:abstractNumId w:val="2"/>
  </w:num>
  <w:num w:numId="3" w16cid:durableId="831799073">
    <w:abstractNumId w:val="1"/>
  </w:num>
  <w:num w:numId="4" w16cid:durableId="1195849969">
    <w:abstractNumId w:val="4"/>
  </w:num>
  <w:num w:numId="5" w16cid:durableId="1232154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56F"/>
    <w:rsid w:val="0002482E"/>
    <w:rsid w:val="00050324"/>
    <w:rsid w:val="000A0150"/>
    <w:rsid w:val="000E63C9"/>
    <w:rsid w:val="00105059"/>
    <w:rsid w:val="00130E9D"/>
    <w:rsid w:val="00150A6D"/>
    <w:rsid w:val="00156AA6"/>
    <w:rsid w:val="00185B35"/>
    <w:rsid w:val="001F2BC8"/>
    <w:rsid w:val="001F5F6B"/>
    <w:rsid w:val="00243EBC"/>
    <w:rsid w:val="00246A35"/>
    <w:rsid w:val="00284348"/>
    <w:rsid w:val="002F51F5"/>
    <w:rsid w:val="002F7B73"/>
    <w:rsid w:val="0031156F"/>
    <w:rsid w:val="00312137"/>
    <w:rsid w:val="00330359"/>
    <w:rsid w:val="0033762F"/>
    <w:rsid w:val="00360494"/>
    <w:rsid w:val="00366C7E"/>
    <w:rsid w:val="00384EA3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E62AA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B30AE"/>
    <w:rsid w:val="007C6B52"/>
    <w:rsid w:val="007D16C5"/>
    <w:rsid w:val="007E3DFC"/>
    <w:rsid w:val="00862FE4"/>
    <w:rsid w:val="0086389A"/>
    <w:rsid w:val="00874ED4"/>
    <w:rsid w:val="0087605E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8489E"/>
    <w:rsid w:val="00AB02A7"/>
    <w:rsid w:val="00AC29F3"/>
    <w:rsid w:val="00B20C54"/>
    <w:rsid w:val="00B231E5"/>
    <w:rsid w:val="00C02B87"/>
    <w:rsid w:val="00C4086D"/>
    <w:rsid w:val="00CA1896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F0633E"/>
  <w15:docId w15:val="{1F10CF53-095D-484A-928A-4507C6D33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te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te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5"/>
    <w:unhideWhenUsed/>
    <w:qFormat/>
    <w:rsid w:val="00156AA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aliases w:val="heading 1"/>
    <w:basedOn w:val="Normal"/>
    <w:link w:val="TtuloCarter"/>
    <w:uiPriority w:val="10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ter">
    <w:name w:val="Título Caráter"/>
    <w:aliases w:val="heading 1 Caráter"/>
    <w:basedOn w:val="Tipodeletrapredefinidodopargrafo"/>
    <w:link w:val="Ttulo"/>
    <w:uiPriority w:val="10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aliases w:val="heading 2"/>
    <w:basedOn w:val="Normal"/>
    <w:link w:val="SubttuloCarter"/>
    <w:uiPriority w:val="11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ter">
    <w:name w:val="Subtítulo Caráter"/>
    <w:aliases w:val="heading 2 Caráter"/>
    <w:basedOn w:val="Tipodeletrapredefinidodopargrafo"/>
    <w:link w:val="Subttulo"/>
    <w:uiPriority w:val="11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ter">
    <w:name w:val="Título 1 Caráter"/>
    <w:basedOn w:val="Tipodeletrapredefinidodopargrafo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Cabealho">
    <w:name w:val="header"/>
    <w:basedOn w:val="Normal"/>
    <w:link w:val="CabealhoCarter"/>
    <w:uiPriority w:val="8"/>
    <w:unhideWhenUsed/>
    <w:rsid w:val="005037F0"/>
  </w:style>
  <w:style w:type="character" w:customStyle="1" w:styleId="CabealhoCarter">
    <w:name w:val="Cabeçalho Caráter"/>
    <w:basedOn w:val="Tipodeletrapredefinidodopargrafo"/>
    <w:link w:val="Cabealho"/>
    <w:uiPriority w:val="8"/>
    <w:rsid w:val="0093335D"/>
  </w:style>
  <w:style w:type="paragraph" w:styleId="Rodap">
    <w:name w:val="footer"/>
    <w:basedOn w:val="Normal"/>
    <w:link w:val="RodapCarter"/>
    <w:uiPriority w:val="99"/>
    <w:unhideWhenUsed/>
    <w:rsid w:val="005037F0"/>
  </w:style>
  <w:style w:type="character" w:customStyle="1" w:styleId="RodapCarter">
    <w:name w:val="Rodapé Caráter"/>
    <w:basedOn w:val="Tipodeletrapredefinidodopargrafo"/>
    <w:link w:val="Rodap"/>
    <w:uiPriority w:val="99"/>
    <w:rsid w:val="005037F0"/>
    <w:rPr>
      <w:sz w:val="24"/>
      <w:szCs w:val="24"/>
    </w:rPr>
  </w:style>
  <w:style w:type="paragraph" w:customStyle="1" w:styleId="Nome">
    <w:name w:val="No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ter">
    <w:name w:val="Título 2 Caráter"/>
    <w:basedOn w:val="Tipodeletrapredefinidodopargrafo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elacomGrelha">
    <w:name w:val="Table Grid"/>
    <w:basedOn w:val="Tabe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MarcadordePosio">
    <w:name w:val="Placeholder Text"/>
    <w:basedOn w:val="Tipodeletrapredefinidodopargrafo"/>
    <w:uiPriority w:val="99"/>
    <w:unhideWhenUsed/>
    <w:rsid w:val="00D86945"/>
    <w:rPr>
      <w:color w:val="808080"/>
    </w:rPr>
  </w:style>
  <w:style w:type="paragraph" w:customStyle="1" w:styleId="Contedos">
    <w:name w:val="Conteúdos"/>
    <w:basedOn w:val="Normal"/>
    <w:link w:val="CarterdeContedos"/>
    <w:qFormat/>
    <w:rsid w:val="00DF027C"/>
    <w:rPr>
      <w:b w:val="0"/>
    </w:rPr>
  </w:style>
  <w:style w:type="paragraph" w:customStyle="1" w:styleId="Textodenfase">
    <w:name w:val="Texto de Ênfase"/>
    <w:basedOn w:val="Normal"/>
    <w:link w:val="CarterdeTextodenfase"/>
    <w:qFormat/>
    <w:rsid w:val="00DF027C"/>
  </w:style>
  <w:style w:type="character" w:customStyle="1" w:styleId="CarterdeContedos">
    <w:name w:val="Caráter de Conteúdos"/>
    <w:basedOn w:val="Tipodeletrapredefinidodopargrafo"/>
    <w:link w:val="Contedos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terdeTextodenfase">
    <w:name w:val="Caráter de Texto de Ênfase"/>
    <w:basedOn w:val="Tipodeletrapredefinidodopargrafo"/>
    <w:link w:val="Textodenfas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argrafodaLista">
    <w:name w:val="List Paragraph"/>
    <w:basedOn w:val="Normal"/>
    <w:uiPriority w:val="34"/>
    <w:qFormat/>
    <w:rsid w:val="007B30AE"/>
    <w:pPr>
      <w:spacing w:line="240" w:lineRule="auto"/>
      <w:ind w:left="720"/>
      <w:contextualSpacing/>
    </w:pPr>
    <w:rPr>
      <w:b w:val="0"/>
      <w:color w:val="auto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5"/>
    <w:rsid w:val="00156AA6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styleId="Hiperligao">
    <w:name w:val="Hyperlink"/>
    <w:basedOn w:val="Tipodeletrapredefinidodopargrafo"/>
    <w:uiPriority w:val="99"/>
    <w:unhideWhenUsed/>
    <w:rsid w:val="00156AA6"/>
    <w:rPr>
      <w:color w:val="3592C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56AA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156AA6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30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esplanadadomoinho.vercel.app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iago\AppData\Local\Microsoft\Office\16.0\DTS\pt-PT%7bD3742A38-3592-4670-94CE-B03FB94E3CBE%7d\%7bC754B5DA-77C9-4195-91D5-1B7847DAE175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7E0E86C5F7F453283F5AEA66AA0C5E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EAE4900-1916-4EB2-A9A3-C54F06E4B6EF}"/>
      </w:docPartPr>
      <w:docPartBody>
        <w:p w:rsidR="00000000" w:rsidRDefault="00000000">
          <w:pPr>
            <w:pStyle w:val="C7E0E86C5F7F453283F5AEA66AA0C5E1"/>
          </w:pPr>
          <w:r w:rsidRPr="00D86945">
            <w:rPr>
              <w:rStyle w:val="SubttuloCarter"/>
              <w:b/>
              <w:lang w:bidi="pt-PT"/>
            </w:rPr>
            <w:fldChar w:fldCharType="begin"/>
          </w:r>
          <w:r w:rsidRPr="00D86945">
            <w:rPr>
              <w:rStyle w:val="SubttuloCarter"/>
              <w:lang w:bidi="pt-PT"/>
            </w:rPr>
            <w:instrText xml:space="preserve"> DATE  \@ "MMMM d"  \* MERGEFORMAT </w:instrText>
          </w:r>
          <w:r w:rsidRPr="00D86945">
            <w:rPr>
              <w:rStyle w:val="SubttuloCarter"/>
              <w:b/>
              <w:lang w:bidi="pt-PT"/>
            </w:rPr>
            <w:fldChar w:fldCharType="separate"/>
          </w:r>
          <w:r>
            <w:rPr>
              <w:rStyle w:val="SubttuloCarter"/>
              <w:lang w:bidi="pt-PT"/>
            </w:rPr>
            <w:t>novembro 27</w:t>
          </w:r>
          <w:r w:rsidRPr="00D86945">
            <w:rPr>
              <w:rStyle w:val="SubttuloCarter"/>
              <w:b/>
              <w:lang w:bidi="pt-PT"/>
            </w:rPr>
            <w:fldChar w:fldCharType="end"/>
          </w:r>
        </w:p>
      </w:docPartBody>
    </w:docPart>
    <w:docPart>
      <w:docPartPr>
        <w:name w:val="62F2B952A8484127B821D356B56A806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0260503-30C7-4F74-BAD3-45132989378F}"/>
      </w:docPartPr>
      <w:docPartBody>
        <w:p w:rsidR="00000000" w:rsidRDefault="00000000">
          <w:pPr>
            <w:pStyle w:val="62F2B952A8484127B821D356B56A8060"/>
          </w:pPr>
          <w:r>
            <w:rPr>
              <w:lang w:bidi="pt-PT"/>
            </w:rPr>
            <w:t>NOME DA EMPRESA</w:t>
          </w:r>
        </w:p>
      </w:docPartBody>
    </w:docPart>
    <w:docPart>
      <w:docPartPr>
        <w:name w:val="8BAF223A24A44744AEC7781F295BA2A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32329E8-A31E-4F2D-B1A3-BF0D48E1D114}"/>
      </w:docPartPr>
      <w:docPartBody>
        <w:p w:rsidR="00000000" w:rsidRDefault="00000000">
          <w:pPr>
            <w:pStyle w:val="8BAF223A24A44744AEC7781F295BA2A1"/>
          </w:pPr>
          <w:r>
            <w:rPr>
              <w:lang w:bidi="pt-PT"/>
            </w:rPr>
            <w:t>O Seu Nome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818"/>
    <w:rsid w:val="002F7B73"/>
    <w:rsid w:val="003D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PT" w:eastAsia="pt-PT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bttulo">
    <w:name w:val="Subtitle"/>
    <w:basedOn w:val="Normal"/>
    <w:link w:val="SubttuloCarte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character" w:customStyle="1" w:styleId="SubttuloCarter">
    <w:name w:val="Subtítulo Caráter"/>
    <w:basedOn w:val="Tipodeletrapredefinidodopargrafo"/>
    <w:link w:val="Subttulo"/>
    <w:uiPriority w:val="2"/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paragraph" w:customStyle="1" w:styleId="C7E0E86C5F7F453283F5AEA66AA0C5E1">
    <w:name w:val="C7E0E86C5F7F453283F5AEA66AA0C5E1"/>
  </w:style>
  <w:style w:type="paragraph" w:customStyle="1" w:styleId="62F2B952A8484127B821D356B56A8060">
    <w:name w:val="62F2B952A8484127B821D356B56A8060"/>
  </w:style>
  <w:style w:type="paragraph" w:customStyle="1" w:styleId="8BAF223A24A44744AEC7781F295BA2A1">
    <w:name w:val="8BAF223A24A44744AEC7781F295BA2A1"/>
  </w:style>
  <w:style w:type="paragraph" w:customStyle="1" w:styleId="F511A244AFCE4954A2B5F6A313170288">
    <w:name w:val="F511A244AFCE4954A2B5F6A313170288"/>
  </w:style>
  <w:style w:type="paragraph" w:customStyle="1" w:styleId="7B2EE830E7794DD787300C5063952496">
    <w:name w:val="7B2EE830E7794DD787300C5063952496"/>
  </w:style>
  <w:style w:type="paragraph" w:customStyle="1" w:styleId="16C770D7D4AE4606A3E762DDF7AE9171">
    <w:name w:val="16C770D7D4AE4606A3E762DDF7AE9171"/>
  </w:style>
  <w:style w:type="paragraph" w:customStyle="1" w:styleId="60DC9E4CA37942FBBB7AB92FFD9883CD">
    <w:name w:val="60DC9E4CA37942FBBB7AB92FFD9883CD"/>
  </w:style>
  <w:style w:type="paragraph" w:customStyle="1" w:styleId="FDB580988F4842C58BBC63C96C7BF2B9">
    <w:name w:val="FDB580988F4842C58BBC63C96C7BF2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Tiago Gonçalves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{C754B5DA-77C9-4195-91D5-1B7847DAE175}tf16392850_win32</Template>
  <TotalTime>28</TotalTime>
  <Pages>4</Pages>
  <Words>343</Words>
  <Characters>1857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keywords/>
  <cp:lastModifiedBy>Tiago de Oliveira Gonçalves</cp:lastModifiedBy>
  <cp:revision>1</cp:revision>
  <cp:lastPrinted>2006-08-01T17:47:00Z</cp:lastPrinted>
  <dcterms:created xsi:type="dcterms:W3CDTF">2024-11-27T11:34:00Z</dcterms:created>
  <dcterms:modified xsi:type="dcterms:W3CDTF">2024-11-27T12:06:00Z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